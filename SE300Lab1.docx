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87A3" w14:textId="320C09B9" w:rsidR="00DE65EC" w:rsidRPr="002D7FF0" w:rsidRDefault="002D7FF0">
      <w:pPr>
        <w:pStyle w:val="Dat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SE 300</w:t>
      </w:r>
    </w:p>
    <w:p w14:paraId="19605A99" w14:textId="66B86020" w:rsidR="00DE65EC" w:rsidRPr="002D7FF0" w:rsidRDefault="002D7FF0">
      <w:pPr>
        <w:pStyle w:val="Title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GitHub INtroduction LAb</w:t>
      </w:r>
    </w:p>
    <w:p w14:paraId="7FB7FB1E" w14:textId="0D109135" w:rsidR="002D7FF0" w:rsidRPr="002D7FF0" w:rsidRDefault="002D7FF0" w:rsidP="002D7FF0">
      <w:r>
        <w:t>This lab serves as a first introduction and a guide on how to use Git and GitHub. Th</w:t>
      </w:r>
      <w:r w:rsidR="00F07CF1">
        <w:t>is lab will go through how to set up an account, add your teammates as friends, how to download and set up both Git and GitHub, and how to create/manage repositories.</w:t>
      </w:r>
    </w:p>
    <w:p w14:paraId="20806618" w14:textId="67DF9381" w:rsidR="00DE65EC" w:rsidRPr="002D7FF0" w:rsidRDefault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Lab Preparation</w:t>
      </w:r>
    </w:p>
    <w:p w14:paraId="3EB309AD" w14:textId="1444D0DF" w:rsidR="002D7FF0" w:rsidRPr="002D7FF0" w:rsidRDefault="002D7FF0" w:rsidP="002D7FF0">
      <w:pPr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To view the full GitHub introduction Guide, please visit: </w:t>
      </w:r>
      <w:hyperlink r:id="rId7" w:history="1">
        <w:r w:rsidRPr="002D7FF0">
          <w:rPr>
            <w:rStyle w:val="Hyperlink"/>
            <w:rFonts w:ascii="Times New Roman" w:hAnsi="Times New Roman" w:cs="Times New Roman"/>
          </w:rPr>
          <w:t>https://github.com/SpoonFll/SE300gitGuide</w:t>
        </w:r>
      </w:hyperlink>
    </w:p>
    <w:p w14:paraId="44F5E6E1" w14:textId="1A58581E" w:rsidR="00DE65EC" w:rsidRPr="002D7FF0" w:rsidRDefault="002D7FF0" w:rsidP="002D7FF0">
      <w:pPr>
        <w:pStyle w:val="Heading1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Account Information</w:t>
      </w:r>
    </w:p>
    <w:p w14:paraId="2F7BB68A" w14:textId="47586332" w:rsidR="00DE65EC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Create an account on GitHub by accessing the following link: </w:t>
      </w:r>
      <w:hyperlink r:id="rId8" w:history="1">
        <w:r w:rsidRPr="002D7FF0">
          <w:rPr>
            <w:rStyle w:val="Hyperlink"/>
            <w:rFonts w:ascii="Times New Roman" w:hAnsi="Times New Roman" w:cs="Times New Roman"/>
          </w:rPr>
          <w:t>https://github.com/login</w:t>
        </w:r>
      </w:hyperlink>
    </w:p>
    <w:p w14:paraId="27774B02" w14:textId="7EFB8AD6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Once your account is created, share your username with your team and write it below:</w:t>
      </w:r>
      <w:r w:rsidRPr="002D7FF0">
        <w:rPr>
          <w:rFonts w:ascii="Times New Roman" w:hAnsi="Times New Roman" w:cs="Times New Roman"/>
        </w:rPr>
        <w:br/>
      </w:r>
      <w:r w:rsidRPr="002D7FF0">
        <w:rPr>
          <w:rFonts w:ascii="Times New Roman" w:hAnsi="Times New Roman" w:cs="Times New Roman"/>
        </w:rPr>
        <w:br/>
      </w:r>
    </w:p>
    <w:p w14:paraId="1576D9DA" w14:textId="49F21210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Add your team members as friends</w:t>
      </w:r>
    </w:p>
    <w:p w14:paraId="677DBC2C" w14:textId="6B84241D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>Click search, and filter the search by typing “</w:t>
      </w:r>
      <w:r w:rsidR="00F07CF1" w:rsidRPr="00F07CF1">
        <w:rPr>
          <w:rFonts w:ascii="Times New Roman" w:hAnsi="Times New Roman" w:cs="Times New Roman"/>
          <w:i w:val="0"/>
          <w:iCs w:val="0"/>
        </w:rPr>
        <w:t>user: _</w:t>
      </w:r>
      <w:r w:rsidRPr="00F07CF1">
        <w:rPr>
          <w:rFonts w:ascii="Times New Roman" w:hAnsi="Times New Roman" w:cs="Times New Roman"/>
          <w:i w:val="0"/>
          <w:iCs w:val="0"/>
        </w:rPr>
        <w:t>___” – the black spot represents the username of your team member</w:t>
      </w:r>
    </w:p>
    <w:p w14:paraId="09627A06" w14:textId="408665C8" w:rsidR="002D7FF0" w:rsidRPr="00F07CF1" w:rsidRDefault="002D7FF0" w:rsidP="002D7FF0">
      <w:pPr>
        <w:pStyle w:val="Heading4"/>
        <w:rPr>
          <w:rFonts w:ascii="Times New Roman" w:hAnsi="Times New Roman" w:cs="Times New Roman"/>
          <w:i w:val="0"/>
          <w:iCs w:val="0"/>
        </w:rPr>
      </w:pPr>
      <w:r w:rsidRPr="00F07CF1">
        <w:rPr>
          <w:rFonts w:ascii="Times New Roman" w:hAnsi="Times New Roman" w:cs="Times New Roman"/>
          <w:i w:val="0"/>
          <w:iCs w:val="0"/>
        </w:rPr>
        <w:t xml:space="preserve">When their user page pops up, click “follow” </w:t>
      </w:r>
    </w:p>
    <w:p w14:paraId="071917E1" w14:textId="3CBF0320" w:rsidR="002D7FF0" w:rsidRPr="002D7FF0" w:rsidRDefault="002D7FF0" w:rsidP="002D7FF0">
      <w:pPr>
        <w:pStyle w:val="Heading4"/>
        <w:rPr>
          <w:rFonts w:ascii="Times New Roman" w:hAnsi="Times New Roman" w:cs="Times New Roman"/>
        </w:rPr>
      </w:pPr>
      <w:r w:rsidRPr="00F07CF1">
        <w:rPr>
          <w:rFonts w:ascii="Times New Roman" w:hAnsi="Times New Roman" w:cs="Times New Roman"/>
          <w:i w:val="0"/>
          <w:iCs w:val="0"/>
        </w:rPr>
        <w:t>Repeat steps 1-2 for each member on your team.</w:t>
      </w:r>
      <w:r w:rsidRPr="002D7FF0">
        <w:rPr>
          <w:rFonts w:ascii="Times New Roman" w:hAnsi="Times New Roman" w:cs="Times New Roman"/>
        </w:rPr>
        <w:t xml:space="preserve"> </w:t>
      </w:r>
      <w:r w:rsidRPr="002D7FF0">
        <w:rPr>
          <w:rFonts w:ascii="Times New Roman" w:hAnsi="Times New Roman" w:cs="Times New Roman"/>
        </w:rPr>
        <w:br/>
      </w:r>
    </w:p>
    <w:p w14:paraId="18F9911F" w14:textId="2F06797C" w:rsidR="002D7FF0" w:rsidRPr="002D7FF0" w:rsidRDefault="002D7FF0" w:rsidP="002D7FF0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 xml:space="preserve">Write down their usernames below: </w:t>
      </w:r>
      <w:r w:rsidRPr="002D7FF0">
        <w:rPr>
          <w:rFonts w:ascii="Times New Roman" w:hAnsi="Times New Roman" w:cs="Times New Roman"/>
        </w:rPr>
        <w:br/>
      </w:r>
      <w:r w:rsidRPr="002D7FF0">
        <w:rPr>
          <w:rFonts w:ascii="Times New Roman" w:hAnsi="Times New Roman" w:cs="Times New Roman"/>
        </w:rPr>
        <w:br/>
      </w:r>
      <w:r w:rsidR="00F07CF1">
        <w:rPr>
          <w:rFonts w:ascii="Times New Roman" w:hAnsi="Times New Roman" w:cs="Times New Roman"/>
        </w:rPr>
        <w:br/>
      </w:r>
      <w:r w:rsidR="00F07CF1">
        <w:rPr>
          <w:rFonts w:ascii="Times New Roman" w:hAnsi="Times New Roman" w:cs="Times New Roman"/>
        </w:rPr>
        <w:br/>
      </w:r>
    </w:p>
    <w:p w14:paraId="3816AA05" w14:textId="16DC2894" w:rsidR="00DE65EC" w:rsidRPr="002D7FF0" w:rsidRDefault="00F07CF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Downloading Git and Github Desktop</w:t>
      </w:r>
    </w:p>
    <w:p w14:paraId="1107091B" w14:textId="6A0B82A2" w:rsidR="00F07CF1" w:rsidRPr="002D7FF0" w:rsidRDefault="00F07CF1" w:rsidP="00F07CF1">
      <w:pPr>
        <w:pStyle w:val="Heading3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Create an account on GitHub by accessing the following link</w:t>
      </w:r>
    </w:p>
    <w:p w14:paraId="0CC7087A" w14:textId="5913C8EF" w:rsidR="00DE65EC" w:rsidRPr="002D7FF0" w:rsidRDefault="00DE65EC" w:rsidP="00F07CF1">
      <w:pPr>
        <w:pStyle w:val="Heading2"/>
        <w:numPr>
          <w:ilvl w:val="0"/>
          <w:numId w:val="0"/>
        </w:numPr>
        <w:ind w:left="720"/>
      </w:pPr>
    </w:p>
    <w:sectPr w:rsidR="00DE65EC" w:rsidRPr="002D7FF0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B1520" w14:textId="77777777" w:rsidR="00E3465C" w:rsidRDefault="00E3465C">
      <w:pPr>
        <w:spacing w:after="0" w:line="240" w:lineRule="auto"/>
      </w:pPr>
      <w:r>
        <w:separator/>
      </w:r>
    </w:p>
    <w:p w14:paraId="28966E07" w14:textId="77777777" w:rsidR="00E3465C" w:rsidRDefault="00E3465C"/>
  </w:endnote>
  <w:endnote w:type="continuationSeparator" w:id="0">
    <w:p w14:paraId="7CDE0172" w14:textId="77777777" w:rsidR="00E3465C" w:rsidRDefault="00E3465C">
      <w:pPr>
        <w:spacing w:after="0" w:line="240" w:lineRule="auto"/>
      </w:pPr>
      <w:r>
        <w:continuationSeparator/>
      </w:r>
    </w:p>
    <w:p w14:paraId="6BEA68E0" w14:textId="77777777" w:rsidR="00E3465C" w:rsidRDefault="00E34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6F6AF" w14:textId="77777777" w:rsidR="00DE65EC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8CB6A" w14:textId="77777777" w:rsidR="00E3465C" w:rsidRDefault="00E3465C">
      <w:pPr>
        <w:spacing w:after="0" w:line="240" w:lineRule="auto"/>
      </w:pPr>
      <w:r>
        <w:separator/>
      </w:r>
    </w:p>
    <w:p w14:paraId="4CA0A89A" w14:textId="77777777" w:rsidR="00E3465C" w:rsidRDefault="00E3465C"/>
  </w:footnote>
  <w:footnote w:type="continuationSeparator" w:id="0">
    <w:p w14:paraId="6D71D095" w14:textId="77777777" w:rsidR="00E3465C" w:rsidRDefault="00E3465C">
      <w:pPr>
        <w:spacing w:after="0" w:line="240" w:lineRule="auto"/>
      </w:pPr>
      <w:r>
        <w:continuationSeparator/>
      </w:r>
    </w:p>
    <w:p w14:paraId="425BD0B3" w14:textId="77777777" w:rsidR="00E3465C" w:rsidRDefault="00E346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6058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F0"/>
    <w:rsid w:val="002D7FF0"/>
    <w:rsid w:val="0041699D"/>
    <w:rsid w:val="00C254C9"/>
    <w:rsid w:val="00DE65EC"/>
    <w:rsid w:val="00E3465C"/>
    <w:rsid w:val="00F0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A230"/>
  <w15:chartTrackingRefBased/>
  <w15:docId w15:val="{27682583-1389-874B-AC88-EF7926CC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FF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oonFll/SE300git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kramsden/Library/Containers/com.microsoft.Word/Data/Library/Application%20Support/Microsoft/Office/16.0/DTS/en-US%7b0E0B259E-2449-E246-8AE6-089DDE7E77BC%7d/%7b3AE01D25-3041-D746-B13B-4CB05728BD8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Ramsden</dc:creator>
  <cp:keywords/>
  <dc:description/>
  <cp:lastModifiedBy>Ramsden, Hannah K.</cp:lastModifiedBy>
  <cp:revision>1</cp:revision>
  <dcterms:created xsi:type="dcterms:W3CDTF">2025-01-02T21:13:00Z</dcterms:created>
  <dcterms:modified xsi:type="dcterms:W3CDTF">2025-01-02T23:28:00Z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